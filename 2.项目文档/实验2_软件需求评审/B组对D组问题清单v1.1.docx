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67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6"/>
        <w:gridCol w:w="773"/>
        <w:gridCol w:w="2480"/>
        <w:gridCol w:w="851"/>
        <w:gridCol w:w="708"/>
        <w:gridCol w:w="3299"/>
      </w:tblGrid>
      <w:tr w:rsidR="00A42E44" w:rsidRPr="00FC0899" w14:paraId="083716EC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6E664A22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项目名称</w:t>
            </w:r>
          </w:p>
        </w:tc>
        <w:tc>
          <w:tcPr>
            <w:tcW w:w="8111" w:type="dxa"/>
            <w:gridSpan w:val="5"/>
            <w:vAlign w:val="center"/>
          </w:tcPr>
          <w:p w14:paraId="6536F3E2" w14:textId="77777777" w:rsidR="00A42E44" w:rsidRPr="00FC0899" w:rsidRDefault="00F400FC" w:rsidP="00390138">
            <w:pPr>
              <w:jc w:val="center"/>
            </w:pPr>
            <w:r w:rsidRPr="00FC0899">
              <w:t>软件项目造价评估工具</w:t>
            </w:r>
          </w:p>
        </w:tc>
      </w:tr>
      <w:tr w:rsidR="00A42E44" w:rsidRPr="00FC0899" w14:paraId="5420982E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44770BD7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评审对象</w:t>
            </w:r>
          </w:p>
        </w:tc>
        <w:tc>
          <w:tcPr>
            <w:tcW w:w="3253" w:type="dxa"/>
            <w:gridSpan w:val="2"/>
            <w:vAlign w:val="center"/>
          </w:tcPr>
          <w:p w14:paraId="260E021C" w14:textId="77777777" w:rsidR="00A42E44" w:rsidRPr="00FC0899" w:rsidRDefault="00A42E44" w:rsidP="00390138">
            <w:pPr>
              <w:jc w:val="center"/>
            </w:pPr>
            <w:r w:rsidRPr="00FC0899">
              <w:t>需求规格说明书</w:t>
            </w:r>
          </w:p>
        </w:tc>
        <w:tc>
          <w:tcPr>
            <w:tcW w:w="851" w:type="dxa"/>
            <w:vAlign w:val="center"/>
          </w:tcPr>
          <w:p w14:paraId="0273BF32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版本号</w:t>
            </w:r>
          </w:p>
        </w:tc>
        <w:tc>
          <w:tcPr>
            <w:tcW w:w="4007" w:type="dxa"/>
            <w:gridSpan w:val="2"/>
            <w:vAlign w:val="center"/>
          </w:tcPr>
          <w:p w14:paraId="2D7A9E88" w14:textId="77777777" w:rsidR="00A42E44" w:rsidRPr="00FC0899" w:rsidRDefault="00FC0899" w:rsidP="00390138">
            <w:pPr>
              <w:jc w:val="center"/>
            </w:pPr>
            <w:r>
              <w:rPr>
                <w:rFonts w:hint="eastAsia"/>
              </w:rPr>
              <w:t>v</w:t>
            </w:r>
            <w:r w:rsidR="00F400FC" w:rsidRPr="00FC0899">
              <w:t>2.2</w:t>
            </w:r>
          </w:p>
        </w:tc>
      </w:tr>
      <w:tr w:rsidR="00A42E44" w:rsidRPr="00FC0899" w14:paraId="0A11F326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017B0637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提交日期</w:t>
            </w:r>
          </w:p>
        </w:tc>
        <w:tc>
          <w:tcPr>
            <w:tcW w:w="3253" w:type="dxa"/>
            <w:gridSpan w:val="2"/>
            <w:vAlign w:val="center"/>
          </w:tcPr>
          <w:p w14:paraId="67AA15DD" w14:textId="77777777" w:rsidR="00A42E44" w:rsidRPr="00FC0899" w:rsidRDefault="00F400FC" w:rsidP="00390138">
            <w:pPr>
              <w:jc w:val="center"/>
            </w:pPr>
            <w:r w:rsidRPr="00FC0899">
              <w:t>2019/04/04</w:t>
            </w:r>
          </w:p>
        </w:tc>
        <w:tc>
          <w:tcPr>
            <w:tcW w:w="851" w:type="dxa"/>
            <w:vAlign w:val="center"/>
          </w:tcPr>
          <w:p w14:paraId="0315ADBC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编制人</w:t>
            </w:r>
          </w:p>
        </w:tc>
        <w:tc>
          <w:tcPr>
            <w:tcW w:w="4007" w:type="dxa"/>
            <w:gridSpan w:val="2"/>
            <w:vAlign w:val="center"/>
          </w:tcPr>
          <w:p w14:paraId="71B6BA32" w14:textId="77777777" w:rsidR="00A42E44" w:rsidRPr="00FC0899" w:rsidRDefault="00140E76" w:rsidP="00390138">
            <w:pPr>
              <w:jc w:val="center"/>
            </w:pPr>
            <w:r w:rsidRPr="00FC0899">
              <w:t>刘颖</w:t>
            </w:r>
            <w:r w:rsidRPr="00FC0899">
              <w:t>,</w:t>
            </w:r>
            <w:r w:rsidRPr="00FC0899">
              <w:t>袁梦阳</w:t>
            </w:r>
            <w:r w:rsidRPr="00FC0899">
              <w:t>,</w:t>
            </w:r>
            <w:r w:rsidRPr="00FC0899">
              <w:t>李铎坤</w:t>
            </w:r>
            <w:r w:rsidRPr="00FC0899">
              <w:t>,</w:t>
            </w:r>
            <w:r w:rsidRPr="00FC0899">
              <w:t>陈鸿超</w:t>
            </w:r>
          </w:p>
        </w:tc>
      </w:tr>
      <w:tr w:rsidR="00A42E44" w:rsidRPr="00FC0899" w14:paraId="75A35094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6DA9C142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评审日期</w:t>
            </w:r>
          </w:p>
        </w:tc>
        <w:tc>
          <w:tcPr>
            <w:tcW w:w="3253" w:type="dxa"/>
            <w:gridSpan w:val="2"/>
            <w:vAlign w:val="center"/>
          </w:tcPr>
          <w:p w14:paraId="2467F39E" w14:textId="77777777" w:rsidR="00A42E44" w:rsidRPr="00FC0899" w:rsidRDefault="00F400FC" w:rsidP="00390138">
            <w:pPr>
              <w:jc w:val="center"/>
            </w:pPr>
            <w:r w:rsidRPr="00FC0899">
              <w:t>2019/04/13</w:t>
            </w:r>
          </w:p>
        </w:tc>
        <w:tc>
          <w:tcPr>
            <w:tcW w:w="851" w:type="dxa"/>
            <w:vAlign w:val="center"/>
          </w:tcPr>
          <w:p w14:paraId="42F9CAF1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评审方式</w:t>
            </w:r>
          </w:p>
        </w:tc>
        <w:tc>
          <w:tcPr>
            <w:tcW w:w="4007" w:type="dxa"/>
            <w:gridSpan w:val="2"/>
            <w:vAlign w:val="center"/>
          </w:tcPr>
          <w:p w14:paraId="03EB5187" w14:textId="77777777" w:rsidR="00A42E44" w:rsidRPr="00FC0899" w:rsidRDefault="00A42E44" w:rsidP="00390138">
            <w:pPr>
              <w:jc w:val="center"/>
            </w:pPr>
            <w:r w:rsidRPr="00FC0899">
              <w:t>组间互评审</w:t>
            </w:r>
          </w:p>
        </w:tc>
      </w:tr>
      <w:tr w:rsidR="00A42E44" w:rsidRPr="00FC0899" w14:paraId="2A241B9F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155721DF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序号</w:t>
            </w:r>
          </w:p>
        </w:tc>
        <w:tc>
          <w:tcPr>
            <w:tcW w:w="773" w:type="dxa"/>
            <w:vAlign w:val="center"/>
          </w:tcPr>
          <w:p w14:paraId="4ABB3543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问题位置</w:t>
            </w:r>
          </w:p>
        </w:tc>
        <w:tc>
          <w:tcPr>
            <w:tcW w:w="2480" w:type="dxa"/>
            <w:vAlign w:val="center"/>
          </w:tcPr>
          <w:p w14:paraId="0AF72F99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问题描述</w:t>
            </w:r>
          </w:p>
        </w:tc>
        <w:tc>
          <w:tcPr>
            <w:tcW w:w="851" w:type="dxa"/>
            <w:vAlign w:val="center"/>
          </w:tcPr>
          <w:p w14:paraId="47E9B568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问题类别</w:t>
            </w:r>
          </w:p>
        </w:tc>
        <w:tc>
          <w:tcPr>
            <w:tcW w:w="708" w:type="dxa"/>
            <w:vAlign w:val="center"/>
          </w:tcPr>
          <w:p w14:paraId="6BE132CA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严重性</w:t>
            </w:r>
          </w:p>
        </w:tc>
        <w:tc>
          <w:tcPr>
            <w:tcW w:w="3299" w:type="dxa"/>
            <w:vAlign w:val="center"/>
          </w:tcPr>
          <w:p w14:paraId="396671AF" w14:textId="77777777" w:rsidR="00A42E44" w:rsidRPr="00FC0899" w:rsidRDefault="00A42E44" w:rsidP="00390138">
            <w:pPr>
              <w:jc w:val="center"/>
              <w:rPr>
                <w:b/>
              </w:rPr>
            </w:pPr>
            <w:r w:rsidRPr="00FC0899">
              <w:rPr>
                <w:b/>
              </w:rPr>
              <w:t>处理意见</w:t>
            </w:r>
          </w:p>
        </w:tc>
      </w:tr>
      <w:tr w:rsidR="00A42E44" w:rsidRPr="00FC0899" w14:paraId="2852F412" w14:textId="77777777" w:rsidTr="00FC0899">
        <w:trPr>
          <w:trHeight w:val="2276"/>
          <w:jc w:val="center"/>
        </w:trPr>
        <w:tc>
          <w:tcPr>
            <w:tcW w:w="756" w:type="dxa"/>
            <w:vAlign w:val="center"/>
          </w:tcPr>
          <w:p w14:paraId="46445C75" w14:textId="77777777" w:rsidR="00A42E44" w:rsidRPr="00FC0899" w:rsidRDefault="00A42E44" w:rsidP="00390138">
            <w:pPr>
              <w:jc w:val="center"/>
            </w:pPr>
            <w:r w:rsidRPr="00FC0899">
              <w:t>1</w:t>
            </w:r>
          </w:p>
        </w:tc>
        <w:tc>
          <w:tcPr>
            <w:tcW w:w="773" w:type="dxa"/>
            <w:vAlign w:val="center"/>
          </w:tcPr>
          <w:p w14:paraId="479BC919" w14:textId="77777777" w:rsidR="00A42E44" w:rsidRPr="00FC0899" w:rsidRDefault="00F400FC" w:rsidP="00390138">
            <w:pPr>
              <w:jc w:val="center"/>
            </w:pPr>
            <w:r w:rsidRPr="00FC0899">
              <w:t>全文</w:t>
            </w:r>
          </w:p>
        </w:tc>
        <w:tc>
          <w:tcPr>
            <w:tcW w:w="2480" w:type="dxa"/>
            <w:vAlign w:val="center"/>
          </w:tcPr>
          <w:p w14:paraId="3E7EA0B2" w14:textId="77777777" w:rsidR="001002F9" w:rsidRPr="00FC0899" w:rsidRDefault="00F400FC" w:rsidP="00226BA9">
            <w:pPr>
              <w:jc w:val="left"/>
              <w:rPr>
                <w:rFonts w:hint="eastAsia"/>
              </w:rPr>
            </w:pPr>
            <w:r w:rsidRPr="00FC0899">
              <w:t>本文交叉使用</w:t>
            </w:r>
            <w:r w:rsidR="00226BA9">
              <w:rPr>
                <w:rFonts w:hint="eastAsia"/>
              </w:rPr>
              <w:t>了</w:t>
            </w:r>
            <w:r w:rsidRPr="00FC0899">
              <w:t>“</w:t>
            </w:r>
            <w:r w:rsidRPr="00FC0899">
              <w:t>实体</w:t>
            </w:r>
            <w:r w:rsidRPr="00FC0899">
              <w:t>”</w:t>
            </w:r>
            <w:r w:rsidRPr="00FC0899">
              <w:t>和</w:t>
            </w:r>
            <w:r w:rsidRPr="00FC0899">
              <w:t>“</w:t>
            </w:r>
            <w:r w:rsidRPr="00FC0899">
              <w:t>功能点</w:t>
            </w:r>
            <w:r w:rsidRPr="00FC0899">
              <w:t>”</w:t>
            </w:r>
            <w:r w:rsidRPr="00FC0899">
              <w:t>两个术语，但并未介绍本文中</w:t>
            </w:r>
            <w:r w:rsidRPr="00FC0899">
              <w:t>“</w:t>
            </w:r>
            <w:r w:rsidRPr="00FC0899">
              <w:t>实体</w:t>
            </w:r>
            <w:r w:rsidRPr="00FC0899">
              <w:t>”</w:t>
            </w:r>
            <w:r w:rsidRPr="00FC0899">
              <w:t>指的是什么</w:t>
            </w:r>
            <w:r w:rsidR="00226BA9">
              <w:rPr>
                <w:rFonts w:hint="eastAsia"/>
              </w:rPr>
              <w:t>、</w:t>
            </w:r>
            <w:r w:rsidR="00226BA9" w:rsidRPr="00FC0899">
              <w:t xml:space="preserve"> </w:t>
            </w:r>
            <w:r w:rsidRPr="00FC0899">
              <w:t>“</w:t>
            </w:r>
            <w:r w:rsidRPr="00FC0899">
              <w:t>实体</w:t>
            </w:r>
            <w:r w:rsidRPr="00FC0899">
              <w:t>”</w:t>
            </w:r>
            <w:r w:rsidRPr="00FC0899">
              <w:t>与</w:t>
            </w:r>
            <w:r w:rsidRPr="00FC0899">
              <w:t>“</w:t>
            </w:r>
            <w:r w:rsidRPr="00FC0899">
              <w:t>功能点</w:t>
            </w:r>
            <w:r w:rsidRPr="00FC0899">
              <w:t>”</w:t>
            </w:r>
            <w:r w:rsidRPr="00FC0899">
              <w:t>之间是什么关系</w:t>
            </w:r>
            <w:r w:rsidR="00226BA9">
              <w:t>。</w:t>
            </w:r>
          </w:p>
        </w:tc>
        <w:tc>
          <w:tcPr>
            <w:tcW w:w="851" w:type="dxa"/>
            <w:vAlign w:val="center"/>
          </w:tcPr>
          <w:p w14:paraId="1AE793A0" w14:textId="77777777" w:rsidR="00A42E44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41171520" w14:textId="77777777" w:rsidR="00A42E44" w:rsidRPr="00FC0899" w:rsidRDefault="00F400FC" w:rsidP="00390138">
            <w:pPr>
              <w:jc w:val="center"/>
            </w:pPr>
            <w:r w:rsidRPr="00FC0899">
              <w:t>一般</w:t>
            </w:r>
          </w:p>
        </w:tc>
        <w:tc>
          <w:tcPr>
            <w:tcW w:w="3299" w:type="dxa"/>
            <w:vAlign w:val="center"/>
          </w:tcPr>
          <w:p w14:paraId="2D9248B7" w14:textId="77777777" w:rsidR="00F400FC" w:rsidRPr="00FC0899" w:rsidRDefault="00FC0899" w:rsidP="003901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226BA9">
              <w:t>建议</w:t>
            </w:r>
            <w:r w:rsidR="00226BA9">
              <w:rPr>
                <w:rFonts w:hint="eastAsia"/>
              </w:rPr>
              <w:t>：</w:t>
            </w:r>
          </w:p>
          <w:p w14:paraId="5FFC5105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 xml:space="preserve">1. </w:t>
            </w:r>
            <w:r w:rsidRPr="00FC0899">
              <w:t>增加对</w:t>
            </w:r>
            <w:r w:rsidRPr="00FC0899">
              <w:t>“</w:t>
            </w:r>
            <w:r w:rsidRPr="00FC0899">
              <w:t>实体</w:t>
            </w:r>
            <w:r w:rsidRPr="00FC0899">
              <w:t>”</w:t>
            </w:r>
            <w:r w:rsidRPr="00FC0899">
              <w:t>的介绍</w:t>
            </w:r>
          </w:p>
          <w:p w14:paraId="6DBD2406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 xml:space="preserve">2. </w:t>
            </w:r>
            <w:r w:rsidRPr="00FC0899">
              <w:t>说明</w:t>
            </w:r>
            <w:r w:rsidRPr="00FC0899">
              <w:t>“</w:t>
            </w:r>
            <w:r w:rsidRPr="00FC0899">
              <w:t>实体</w:t>
            </w:r>
            <w:r w:rsidRPr="00FC0899">
              <w:t>”</w:t>
            </w:r>
            <w:r w:rsidRPr="00FC0899">
              <w:t>与</w:t>
            </w:r>
            <w:r w:rsidRPr="00FC0899">
              <w:t>“</w:t>
            </w:r>
            <w:r w:rsidRPr="00FC0899">
              <w:t>功能点</w:t>
            </w:r>
            <w:r w:rsidRPr="00FC0899">
              <w:t>”</w:t>
            </w:r>
            <w:r w:rsidRPr="00FC0899">
              <w:t>之间的关系</w:t>
            </w:r>
          </w:p>
          <w:p w14:paraId="0C1BFA03" w14:textId="77777777" w:rsidR="00A42E44" w:rsidRPr="00FC0899" w:rsidRDefault="00F400FC" w:rsidP="00226BA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 xml:space="preserve">3. </w:t>
            </w:r>
            <w:r w:rsidR="00226BA9">
              <w:t>规范一下两个术语的使用场景。</w:t>
            </w:r>
            <w:r w:rsidR="00226BA9" w:rsidRPr="00FC0899">
              <w:t xml:space="preserve"> </w:t>
            </w:r>
          </w:p>
        </w:tc>
      </w:tr>
      <w:tr w:rsidR="00F400FC" w:rsidRPr="00FC0899" w14:paraId="2D46C8FE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116A2C1C" w14:textId="77777777" w:rsidR="00F400FC" w:rsidRPr="00FC0899" w:rsidRDefault="00F400FC" w:rsidP="00390138">
            <w:pPr>
              <w:jc w:val="center"/>
            </w:pPr>
            <w:r w:rsidRPr="00FC0899">
              <w:t>2</w:t>
            </w:r>
          </w:p>
        </w:tc>
        <w:tc>
          <w:tcPr>
            <w:tcW w:w="773" w:type="dxa"/>
            <w:vAlign w:val="center"/>
          </w:tcPr>
          <w:p w14:paraId="312AF248" w14:textId="77777777" w:rsidR="00F400FC" w:rsidRPr="00FC0899" w:rsidRDefault="00F400FC" w:rsidP="00390138">
            <w:pPr>
              <w:jc w:val="center"/>
            </w:pPr>
            <w:r w:rsidRPr="00FC0899">
              <w:t>3.2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579D9244" w14:textId="77777777" w:rsidR="00F400FC" w:rsidRPr="00FC0899" w:rsidRDefault="00F400FC" w:rsidP="00390138">
            <w:pPr>
              <w:jc w:val="left"/>
            </w:pPr>
            <w:r w:rsidRPr="00FC0899">
              <w:t>用户需求描述不准确，描述里将造价估算归到了造价师的工作之中，但在之前的介绍中，造价估算也是本项目的一个子系统。</w:t>
            </w:r>
          </w:p>
        </w:tc>
        <w:tc>
          <w:tcPr>
            <w:tcW w:w="851" w:type="dxa"/>
            <w:vAlign w:val="center"/>
          </w:tcPr>
          <w:p w14:paraId="530119F0" w14:textId="77777777" w:rsidR="00F400FC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6C4CE0DB" w14:textId="77777777" w:rsidR="00F400FC" w:rsidRPr="00FC0899" w:rsidRDefault="00F400FC" w:rsidP="00390138">
            <w:pPr>
              <w:jc w:val="center"/>
            </w:pPr>
            <w:r w:rsidRPr="00FC0899">
              <w:t>轻微</w:t>
            </w:r>
          </w:p>
        </w:tc>
        <w:tc>
          <w:tcPr>
            <w:tcW w:w="3299" w:type="dxa"/>
            <w:vAlign w:val="center"/>
          </w:tcPr>
          <w:p w14:paraId="5C5B1523" w14:textId="77777777" w:rsidR="00F400FC" w:rsidRPr="00FC0899" w:rsidRDefault="00F400FC" w:rsidP="00226BA9">
            <w:pPr>
              <w:ind w:firstLineChars="100" w:firstLine="180"/>
              <w:jc w:val="left"/>
            </w:pPr>
            <w:r w:rsidRPr="00FC0899">
              <w:t>建议修改一下用户需求的描述。</w:t>
            </w:r>
          </w:p>
        </w:tc>
      </w:tr>
      <w:tr w:rsidR="00F400FC" w:rsidRPr="00FC0899" w14:paraId="4F9D5E37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0F99739F" w14:textId="77777777" w:rsidR="00F400FC" w:rsidRPr="00FC0899" w:rsidRDefault="00F400FC" w:rsidP="00390138">
            <w:pPr>
              <w:jc w:val="center"/>
            </w:pPr>
            <w:r w:rsidRPr="00FC0899">
              <w:t>3</w:t>
            </w:r>
          </w:p>
        </w:tc>
        <w:tc>
          <w:tcPr>
            <w:tcW w:w="773" w:type="dxa"/>
            <w:vAlign w:val="center"/>
          </w:tcPr>
          <w:p w14:paraId="0CF548D9" w14:textId="77777777" w:rsidR="00F400FC" w:rsidRPr="00FC0899" w:rsidRDefault="00F400FC" w:rsidP="00390138">
            <w:pPr>
              <w:jc w:val="center"/>
            </w:pPr>
            <w:r w:rsidRPr="00FC0899">
              <w:t>1.2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38F85525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未介绍模型相关术语</w:t>
            </w:r>
          </w:p>
        </w:tc>
        <w:tc>
          <w:tcPr>
            <w:tcW w:w="851" w:type="dxa"/>
            <w:vAlign w:val="center"/>
          </w:tcPr>
          <w:p w14:paraId="29E73BA4" w14:textId="77777777" w:rsidR="00F400FC" w:rsidRPr="00FC0899" w:rsidRDefault="00F400FC" w:rsidP="00390138">
            <w:pPr>
              <w:jc w:val="center"/>
            </w:pPr>
            <w:r w:rsidRPr="00FC0899">
              <w:t>完整性</w:t>
            </w:r>
          </w:p>
        </w:tc>
        <w:tc>
          <w:tcPr>
            <w:tcW w:w="708" w:type="dxa"/>
            <w:vAlign w:val="center"/>
          </w:tcPr>
          <w:p w14:paraId="26E7DC32" w14:textId="77777777" w:rsidR="00F400FC" w:rsidRPr="00FC0899" w:rsidRDefault="00F400FC" w:rsidP="00390138">
            <w:pPr>
              <w:jc w:val="center"/>
            </w:pPr>
            <w:r w:rsidRPr="00FC0899">
              <w:t>轻微</w:t>
            </w:r>
          </w:p>
        </w:tc>
        <w:tc>
          <w:tcPr>
            <w:tcW w:w="3299" w:type="dxa"/>
            <w:vAlign w:val="center"/>
          </w:tcPr>
          <w:p w14:paraId="27F726EF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建议增加对</w:t>
            </w:r>
            <w:r w:rsidRPr="00FC0899">
              <w:t>3.3.3</w:t>
            </w:r>
            <w:r w:rsidRPr="00FC0899">
              <w:t>节中术语的介绍</w:t>
            </w:r>
          </w:p>
        </w:tc>
      </w:tr>
      <w:tr w:rsidR="00F400FC" w:rsidRPr="00FC0899" w14:paraId="6E55E0EC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63343114" w14:textId="77777777" w:rsidR="00F400FC" w:rsidRPr="00FC0899" w:rsidRDefault="00F400FC" w:rsidP="00390138">
            <w:pPr>
              <w:jc w:val="center"/>
            </w:pPr>
            <w:r w:rsidRPr="00FC0899">
              <w:t>4</w:t>
            </w:r>
          </w:p>
        </w:tc>
        <w:tc>
          <w:tcPr>
            <w:tcW w:w="773" w:type="dxa"/>
            <w:vAlign w:val="center"/>
          </w:tcPr>
          <w:p w14:paraId="644BC8F2" w14:textId="77777777" w:rsidR="00F400FC" w:rsidRPr="00FC0899" w:rsidRDefault="00F400FC" w:rsidP="00390138">
            <w:pPr>
              <w:jc w:val="center"/>
            </w:pPr>
            <w:r w:rsidRPr="00FC0899">
              <w:t>2.1</w:t>
            </w:r>
            <w:r w:rsidRPr="00FC0899">
              <w:t>节第二点</w:t>
            </w:r>
            <w:r w:rsidRPr="00FC0899">
              <w:t>“</w:t>
            </w:r>
            <w:r w:rsidRPr="00FC0899">
              <w:t>对规格化的需求文档中的实体进行提取</w:t>
            </w:r>
            <w:r w:rsidRPr="00FC0899">
              <w:t>…”</w:t>
            </w:r>
          </w:p>
        </w:tc>
        <w:tc>
          <w:tcPr>
            <w:tcW w:w="2480" w:type="dxa"/>
            <w:vAlign w:val="center"/>
          </w:tcPr>
          <w:p w14:paraId="4A68CF58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rPr>
                <w:shd w:val="pct15" w:color="auto" w:fill="FFFFFF"/>
              </w:rPr>
              <w:t>1.</w:t>
            </w:r>
            <w:r w:rsidR="00FC0899" w:rsidRPr="00FC0899">
              <w:t xml:space="preserve"> </w:t>
            </w:r>
            <w:r w:rsidRPr="00FC0899">
              <w:t>这里使用的是</w:t>
            </w:r>
            <w:r w:rsidRPr="00FC0899">
              <w:t>“</w:t>
            </w:r>
            <w:r w:rsidRPr="00FC0899">
              <w:t>功能点进行分类</w:t>
            </w:r>
            <w:r w:rsidRPr="00FC0899">
              <w:t>”</w:t>
            </w:r>
            <w:r w:rsidRPr="00FC0899">
              <w:t>，但本章后面全都是用的</w:t>
            </w:r>
            <w:r w:rsidRPr="00FC0899">
              <w:t>“</w:t>
            </w:r>
            <w:r w:rsidRPr="00FC0899">
              <w:t>实体分类</w:t>
            </w:r>
            <w:r w:rsidRPr="00FC0899">
              <w:t>”</w:t>
            </w:r>
          </w:p>
          <w:p w14:paraId="31E73E3C" w14:textId="77777777" w:rsidR="00F400FC" w:rsidRPr="00FC0899" w:rsidRDefault="00F400FC" w:rsidP="00FC0899">
            <w:pPr>
              <w:ind w:firstLineChars="100" w:firstLine="180"/>
              <w:jc w:val="left"/>
              <w:rPr>
                <w:rFonts w:hint="eastAsia"/>
              </w:rPr>
            </w:pPr>
            <w:r w:rsidRPr="00FC0899">
              <w:rPr>
                <w:shd w:val="pct15" w:color="auto" w:fill="FFFFFF"/>
              </w:rPr>
              <w:t xml:space="preserve">2. </w:t>
            </w:r>
            <w:r w:rsidRPr="00FC0899">
              <w:t>“</w:t>
            </w:r>
            <w:r w:rsidRPr="00FC0899">
              <w:t>精确度</w:t>
            </w:r>
            <w:r w:rsidRPr="00FC0899">
              <w:t>”</w:t>
            </w:r>
            <w:r w:rsidRPr="00FC0899">
              <w:t>指向不明，是指提取还是分类还是两者</w:t>
            </w:r>
          </w:p>
        </w:tc>
        <w:tc>
          <w:tcPr>
            <w:tcW w:w="851" w:type="dxa"/>
            <w:vAlign w:val="center"/>
          </w:tcPr>
          <w:p w14:paraId="0F4B406B" w14:textId="77777777" w:rsidR="00F400FC" w:rsidRPr="00FC0899" w:rsidRDefault="00F400FC" w:rsidP="00390138">
            <w:pPr>
              <w:jc w:val="center"/>
            </w:pPr>
            <w:r w:rsidRPr="00FC0899">
              <w:t>一致性</w:t>
            </w:r>
          </w:p>
          <w:p w14:paraId="54F2FA53" w14:textId="77777777" w:rsidR="00F400FC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087A1780" w14:textId="77777777" w:rsidR="00F400FC" w:rsidRPr="00FC0899" w:rsidRDefault="00F400FC" w:rsidP="00390138">
            <w:pPr>
              <w:jc w:val="center"/>
            </w:pPr>
            <w:r w:rsidRPr="00FC0899">
              <w:t>轻微</w:t>
            </w:r>
          </w:p>
        </w:tc>
        <w:tc>
          <w:tcPr>
            <w:tcW w:w="3299" w:type="dxa"/>
            <w:vAlign w:val="center"/>
          </w:tcPr>
          <w:p w14:paraId="4EE438B4" w14:textId="77777777" w:rsidR="00F400FC" w:rsidRPr="00FC0899" w:rsidRDefault="00FC0899" w:rsidP="00390138">
            <w:pPr>
              <w:jc w:val="left"/>
            </w:pPr>
            <w:r>
              <w:rPr>
                <w:rFonts w:hint="eastAsia"/>
              </w:rPr>
              <w:t>修改</w:t>
            </w:r>
            <w:r w:rsidR="00F400FC" w:rsidRPr="00FC0899">
              <w:t>建议：</w:t>
            </w:r>
          </w:p>
          <w:p w14:paraId="24603BDE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 xml:space="preserve">1. </w:t>
            </w:r>
            <w:r w:rsidRPr="00FC0899">
              <w:t>统一用语</w:t>
            </w:r>
          </w:p>
          <w:p w14:paraId="1AE56B66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 xml:space="preserve">2. </w:t>
            </w:r>
            <w:r w:rsidRPr="00FC0899">
              <w:t>描述语句再具体点</w:t>
            </w:r>
          </w:p>
        </w:tc>
      </w:tr>
      <w:tr w:rsidR="00F400FC" w:rsidRPr="00FC0899" w14:paraId="0F8D3285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6FA2B8C4" w14:textId="77777777" w:rsidR="00F400FC" w:rsidRPr="00FC0899" w:rsidRDefault="00F400FC" w:rsidP="00390138">
            <w:pPr>
              <w:jc w:val="center"/>
            </w:pPr>
            <w:r w:rsidRPr="00FC0899">
              <w:t>5</w:t>
            </w:r>
          </w:p>
        </w:tc>
        <w:tc>
          <w:tcPr>
            <w:tcW w:w="773" w:type="dxa"/>
            <w:vAlign w:val="center"/>
          </w:tcPr>
          <w:p w14:paraId="50971AEF" w14:textId="77777777" w:rsidR="00F400FC" w:rsidRPr="00FC0899" w:rsidRDefault="00F400FC" w:rsidP="00390138">
            <w:pPr>
              <w:jc w:val="center"/>
            </w:pPr>
            <w:r w:rsidRPr="00FC0899">
              <w:t>3.1</w:t>
            </w:r>
            <w:r w:rsidRPr="00FC0899">
              <w:t>节</w:t>
            </w:r>
          </w:p>
          <w:p w14:paraId="4FF113AC" w14:textId="77777777" w:rsidR="00F400FC" w:rsidRPr="00FC0899" w:rsidRDefault="00F400FC" w:rsidP="00390138">
            <w:pPr>
              <w:jc w:val="center"/>
            </w:pPr>
            <w:r w:rsidRPr="00FC0899">
              <w:t>“</w:t>
            </w:r>
            <w:r w:rsidRPr="00FC0899">
              <w:t>使用前景和范围</w:t>
            </w:r>
            <w:r w:rsidRPr="00FC0899">
              <w:t>…”</w:t>
            </w:r>
          </w:p>
        </w:tc>
        <w:tc>
          <w:tcPr>
            <w:tcW w:w="2480" w:type="dxa"/>
            <w:vAlign w:val="center"/>
          </w:tcPr>
          <w:p w14:paraId="6E8C86F2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语句不通</w:t>
            </w:r>
          </w:p>
        </w:tc>
        <w:tc>
          <w:tcPr>
            <w:tcW w:w="851" w:type="dxa"/>
            <w:vAlign w:val="center"/>
          </w:tcPr>
          <w:p w14:paraId="2021ED79" w14:textId="77777777" w:rsidR="00F400FC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50A002AA" w14:textId="77777777" w:rsidR="00F400FC" w:rsidRPr="00FC0899" w:rsidRDefault="00F400FC" w:rsidP="00390138">
            <w:pPr>
              <w:jc w:val="center"/>
            </w:pPr>
            <w:r w:rsidRPr="00FC0899">
              <w:t>轻微</w:t>
            </w:r>
          </w:p>
        </w:tc>
        <w:tc>
          <w:tcPr>
            <w:tcW w:w="3299" w:type="dxa"/>
            <w:vAlign w:val="center"/>
          </w:tcPr>
          <w:p w14:paraId="25930714" w14:textId="77777777" w:rsidR="00F400FC" w:rsidRPr="00FC0899" w:rsidRDefault="00F400FC" w:rsidP="00390138">
            <w:pPr>
              <w:jc w:val="left"/>
            </w:pPr>
            <w:r w:rsidRPr="00FC0899">
              <w:t>有的博客转载时少了一些词语，前面应该有</w:t>
            </w:r>
            <w:r w:rsidRPr="00FC0899">
              <w:t>“</w:t>
            </w:r>
            <w:r w:rsidRPr="00FC0899">
              <w:t>一般</w:t>
            </w:r>
            <w:r w:rsidRPr="00FC0899">
              <w:t>”</w:t>
            </w:r>
            <w:r w:rsidRPr="00FC0899">
              <w:t>，不然读起来和前面的内容不连贯。</w:t>
            </w:r>
          </w:p>
          <w:p w14:paraId="14836382" w14:textId="77777777" w:rsidR="00F400FC" w:rsidRPr="00FC0899" w:rsidRDefault="007A2FFA" w:rsidP="00390138">
            <w:pPr>
              <w:jc w:val="left"/>
            </w:pPr>
            <w:hyperlink r:id="rId8" w:tgtFrame="_blank" w:history="1">
              <w:r w:rsidR="00F400FC" w:rsidRPr="00FC0899">
                <w:rPr>
                  <w:rStyle w:val="aa"/>
                </w:rPr>
                <w:t>https://www.cnblogs.com/zhoujg/archive/2009/11/04/1596209.html</w:t>
              </w:r>
            </w:hyperlink>
          </w:p>
        </w:tc>
      </w:tr>
      <w:tr w:rsidR="00F400FC" w:rsidRPr="00FC0899" w14:paraId="7D1EF48B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36D7C5F3" w14:textId="77777777" w:rsidR="00F400FC" w:rsidRPr="00FC0899" w:rsidRDefault="00F400FC" w:rsidP="00390138">
            <w:pPr>
              <w:jc w:val="center"/>
            </w:pPr>
            <w:r w:rsidRPr="00FC0899">
              <w:t>6</w:t>
            </w:r>
          </w:p>
        </w:tc>
        <w:tc>
          <w:tcPr>
            <w:tcW w:w="773" w:type="dxa"/>
            <w:vAlign w:val="center"/>
          </w:tcPr>
          <w:p w14:paraId="0ED1C682" w14:textId="77777777" w:rsidR="00F400FC" w:rsidRPr="00FC0899" w:rsidRDefault="00F400FC" w:rsidP="00390138">
            <w:pPr>
              <w:jc w:val="center"/>
            </w:pPr>
            <w:r w:rsidRPr="00FC0899">
              <w:t>3.3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20B92ACB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本节介绍的</w:t>
            </w:r>
            <w:r w:rsidRPr="00FC0899">
              <w:t>3</w:t>
            </w:r>
            <w:r w:rsidRPr="00FC0899">
              <w:t>个用于优化模型的功能需求分析不完整。</w:t>
            </w:r>
          </w:p>
          <w:p w14:paraId="7AAB5EBF" w14:textId="77777777" w:rsidR="00F400FC" w:rsidRPr="00FC0899" w:rsidRDefault="00F400FC" w:rsidP="00390138">
            <w:pPr>
              <w:jc w:val="left"/>
            </w:pPr>
            <w:r w:rsidRPr="00FC0899">
              <w:t>在进行模型优化时，只输入数据就能够自动优化这种说法不太合理。</w:t>
            </w:r>
          </w:p>
          <w:p w14:paraId="1B5EBDA6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训练优化模型一般都还需要给出每批数据对应的</w:t>
            </w:r>
            <w:r w:rsidRPr="00FC0899">
              <w:t>target</w:t>
            </w:r>
            <w:r w:rsidRPr="00FC0899">
              <w:t>，这样模型才能进行学习。当然非监督模型不需要</w:t>
            </w:r>
            <w:r w:rsidRPr="00FC0899">
              <w:t>target</w:t>
            </w:r>
            <w:r w:rsidRPr="00FC0899">
              <w:t>，不过本项目</w:t>
            </w:r>
            <w:r w:rsidR="00052D75" w:rsidRPr="00FC0899">
              <w:t>使用的应该</w:t>
            </w:r>
            <w:r w:rsidRPr="00FC0899">
              <w:t>不</w:t>
            </w:r>
            <w:r w:rsidR="00052D75" w:rsidRPr="00FC0899">
              <w:t>都</w:t>
            </w:r>
            <w:r w:rsidRPr="00FC0899">
              <w:t>是这类模型</w:t>
            </w:r>
            <w:r w:rsidR="00052D75" w:rsidRPr="00FC0899">
              <w:t>吧</w:t>
            </w:r>
            <w:r w:rsidRPr="00FC0899">
              <w:t>。</w:t>
            </w:r>
          </w:p>
        </w:tc>
        <w:tc>
          <w:tcPr>
            <w:tcW w:w="851" w:type="dxa"/>
            <w:vAlign w:val="center"/>
          </w:tcPr>
          <w:p w14:paraId="1C9E5150" w14:textId="77777777" w:rsidR="00F400FC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00A232E6" w14:textId="77777777" w:rsidR="00F400FC" w:rsidRPr="00FC0899" w:rsidRDefault="00F400FC" w:rsidP="00390138">
            <w:pPr>
              <w:jc w:val="center"/>
            </w:pPr>
            <w:r w:rsidRPr="00FC0899">
              <w:t>一般</w:t>
            </w:r>
          </w:p>
        </w:tc>
        <w:tc>
          <w:tcPr>
            <w:tcW w:w="3299" w:type="dxa"/>
            <w:vAlign w:val="center"/>
          </w:tcPr>
          <w:p w14:paraId="698743F2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建议进一步思考一下优化模型时的需求，思考一下需要输入哪些必要数据，自动优化的标准是什么</w:t>
            </w:r>
            <w:r w:rsidRPr="00FC0899">
              <w:t>(</w:t>
            </w:r>
            <w:r w:rsidRPr="00FC0899">
              <w:t>即系统在什么情况下会认为本次训练得到的模型比之前要好，可以停止训练了</w:t>
            </w:r>
            <w:r w:rsidRPr="00FC0899">
              <w:t>)</w:t>
            </w:r>
            <w:r w:rsidRPr="00FC0899">
              <w:t>。</w:t>
            </w:r>
          </w:p>
          <w:p w14:paraId="05468312" w14:textId="77777777" w:rsidR="00F400FC" w:rsidRPr="00FC0899" w:rsidRDefault="00F400FC" w:rsidP="00FC0899">
            <w:pPr>
              <w:ind w:firstLineChars="100" w:firstLine="180"/>
              <w:jc w:val="left"/>
            </w:pPr>
            <w:r w:rsidRPr="00FC0899">
              <w:t>然后完善一下与优化模型有关的用例图、需求介绍、</w:t>
            </w:r>
            <w:r w:rsidRPr="00FC0899">
              <w:t>RUCM</w:t>
            </w:r>
            <w:r w:rsidRPr="00FC0899">
              <w:t>图。</w:t>
            </w:r>
          </w:p>
        </w:tc>
      </w:tr>
      <w:tr w:rsidR="00F400FC" w:rsidRPr="00FC0899" w14:paraId="51705750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279882BE" w14:textId="77777777" w:rsidR="00F400FC" w:rsidRPr="00FC0899" w:rsidRDefault="00F400FC" w:rsidP="00390138">
            <w:pPr>
              <w:jc w:val="center"/>
            </w:pPr>
            <w:r w:rsidRPr="00FC0899">
              <w:lastRenderedPageBreak/>
              <w:t>7</w:t>
            </w:r>
          </w:p>
        </w:tc>
        <w:tc>
          <w:tcPr>
            <w:tcW w:w="773" w:type="dxa"/>
            <w:vAlign w:val="center"/>
          </w:tcPr>
          <w:p w14:paraId="20DC6B72" w14:textId="77777777" w:rsidR="00F400FC" w:rsidRPr="00FC0899" w:rsidRDefault="00F400FC" w:rsidP="00390138">
            <w:pPr>
              <w:jc w:val="center"/>
            </w:pPr>
            <w:r w:rsidRPr="00FC0899">
              <w:t>3.3.3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4312C5A3" w14:textId="77777777" w:rsidR="00F400FC" w:rsidRPr="00FC0899" w:rsidRDefault="00F400FC" w:rsidP="00A6305D">
            <w:pPr>
              <w:ind w:firstLineChars="100" w:firstLine="180"/>
              <w:jc w:val="left"/>
            </w:pPr>
            <w:r w:rsidRPr="00FC0899">
              <w:t>叙述不清，没有读太懂。</w:t>
            </w:r>
          </w:p>
          <w:p w14:paraId="4234D428" w14:textId="77777777" w:rsidR="00F400FC" w:rsidRPr="00FC0899" w:rsidRDefault="00F400FC" w:rsidP="00390138">
            <w:pPr>
              <w:jc w:val="left"/>
            </w:pPr>
            <w:r w:rsidRPr="00FC0899">
              <w:t>主要有以下问题：</w:t>
            </w:r>
          </w:p>
          <w:p w14:paraId="7FBBE97B" w14:textId="08D770C0" w:rsidR="00F400FC" w:rsidRPr="00FC0899" w:rsidRDefault="00F400FC" w:rsidP="00A6305D">
            <w:pPr>
              <w:ind w:firstLineChars="100" w:firstLine="180"/>
              <w:jc w:val="left"/>
              <w:rPr>
                <w:rFonts w:hint="eastAsia"/>
              </w:rPr>
            </w:pPr>
            <w:r w:rsidRPr="00EF0C44">
              <w:rPr>
                <w:shd w:val="pct15" w:color="auto" w:fill="FFFFFF"/>
              </w:rPr>
              <w:t>1.</w:t>
            </w:r>
            <w:r w:rsidR="00A6305D">
              <w:t xml:space="preserve"> </w:t>
            </w:r>
            <w:r w:rsidRPr="00FC0899">
              <w:t>各个模块的功能介绍不</w:t>
            </w:r>
            <w:r w:rsidR="002301CD">
              <w:rPr>
                <w:rFonts w:hint="eastAsia"/>
              </w:rPr>
              <w:t>清晰</w:t>
            </w:r>
          </w:p>
          <w:p w14:paraId="66F9038D" w14:textId="29E8C5F2" w:rsidR="00DA0BA0" w:rsidRPr="00FC0899" w:rsidRDefault="00DA0BA0" w:rsidP="00A6305D">
            <w:pPr>
              <w:ind w:firstLineChars="100" w:firstLine="180"/>
              <w:jc w:val="left"/>
              <w:rPr>
                <w:rFonts w:hint="eastAsia"/>
              </w:rPr>
            </w:pPr>
            <w:r w:rsidRPr="00EF0C44">
              <w:rPr>
                <w:shd w:val="pct15" w:color="auto" w:fill="FFFFFF"/>
              </w:rPr>
              <w:t>2</w:t>
            </w:r>
            <w:r w:rsidR="00F400FC" w:rsidRPr="00EF0C44">
              <w:rPr>
                <w:shd w:val="pct15" w:color="auto" w:fill="FFFFFF"/>
              </w:rPr>
              <w:t>.</w:t>
            </w:r>
            <w:r w:rsidR="00A6305D" w:rsidRPr="00EF0C44">
              <w:rPr>
                <w:shd w:val="pct15" w:color="auto" w:fill="FFFFFF"/>
              </w:rPr>
              <w:t xml:space="preserve"> </w:t>
            </w:r>
            <w:r w:rsidRPr="00FC0899">
              <w:t>字典</w:t>
            </w:r>
            <w:proofErr w:type="spellStart"/>
            <w:r w:rsidRPr="00FC0899">
              <w:t>Dict</w:t>
            </w:r>
            <w:proofErr w:type="spellEnd"/>
            <w:r w:rsidRPr="00FC0899">
              <w:t>是一个类</w:t>
            </w:r>
            <w:r w:rsidR="005C094E">
              <w:rPr>
                <w:rFonts w:hint="eastAsia"/>
              </w:rPr>
              <w:t>还是</w:t>
            </w:r>
            <w:r w:rsidR="005C094E">
              <w:t>数据</w:t>
            </w:r>
            <w:r w:rsidR="005C094E">
              <w:rPr>
                <w:rFonts w:hint="eastAsia"/>
              </w:rPr>
              <w:t>呢？</w:t>
            </w:r>
          </w:p>
          <w:p w14:paraId="7A0A1967" w14:textId="4FD28672" w:rsidR="00F400FC" w:rsidRPr="00FC0899" w:rsidRDefault="00DA0BA0" w:rsidP="00A6305D">
            <w:pPr>
              <w:ind w:firstLineChars="100" w:firstLine="180"/>
              <w:jc w:val="left"/>
              <w:rPr>
                <w:rFonts w:hint="eastAsia"/>
              </w:rPr>
            </w:pPr>
            <w:r w:rsidRPr="00EF0C44">
              <w:rPr>
                <w:shd w:val="pct15" w:color="auto" w:fill="FFFFFF"/>
              </w:rPr>
              <w:t>3.</w:t>
            </w:r>
            <w:r w:rsidRPr="00FC0899">
              <w:t xml:space="preserve"> </w:t>
            </w:r>
            <w:r w:rsidR="00A6305D">
              <w:t xml:space="preserve"> </w:t>
            </w:r>
            <w:r w:rsidR="00F400FC" w:rsidRPr="00FC0899">
              <w:t>Cell</w:t>
            </w:r>
            <w:r w:rsidR="00F400FC" w:rsidRPr="00FC0899">
              <w:t>指的是</w:t>
            </w:r>
            <w:r w:rsidRPr="00FC0899">
              <w:t>循环</w:t>
            </w:r>
            <w:r w:rsidR="00F400FC" w:rsidRPr="00FC0899">
              <w:t>神经元</w:t>
            </w:r>
            <w:r w:rsidRPr="00FC0899">
              <w:t>吗</w:t>
            </w:r>
            <w:r w:rsidR="00F400FC" w:rsidRPr="00FC0899">
              <w:t>？</w:t>
            </w:r>
            <w:r w:rsidR="005D29C9" w:rsidRPr="00FC0899">
              <w:t>希望可以介绍一下，还有聚合关系</w:t>
            </w:r>
            <w:r w:rsidR="005C094E">
              <w:rPr>
                <w:rFonts w:hint="eastAsia"/>
              </w:rPr>
              <w:t>是不是</w:t>
            </w:r>
            <w:r w:rsidR="005C094E">
              <w:t>少个箭头？</w:t>
            </w:r>
          </w:p>
          <w:p w14:paraId="707D74CF" w14:textId="77777777" w:rsidR="00F400FC" w:rsidRPr="00FC0899" w:rsidRDefault="005D29C9" w:rsidP="00A6305D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>4</w:t>
            </w:r>
            <w:r w:rsidR="00F400FC" w:rsidRPr="00EF0C44">
              <w:rPr>
                <w:shd w:val="pct15" w:color="auto" w:fill="FFFFFF"/>
              </w:rPr>
              <w:t xml:space="preserve">. </w:t>
            </w:r>
            <w:r w:rsidR="00A6305D">
              <w:t xml:space="preserve"> </w:t>
            </w:r>
            <w:r w:rsidR="00F400FC" w:rsidRPr="00FC0899">
              <w:t>“</w:t>
            </w:r>
            <w:proofErr w:type="spellStart"/>
            <w:r w:rsidR="00F400FC" w:rsidRPr="00FC0899">
              <w:t>TensorFlow</w:t>
            </w:r>
            <w:proofErr w:type="spellEnd"/>
            <w:r w:rsidR="00F400FC" w:rsidRPr="00FC0899">
              <w:t>的数据流</w:t>
            </w:r>
            <w:r w:rsidR="00F400FC" w:rsidRPr="00FC0899">
              <w:t>”</w:t>
            </w:r>
            <w:r w:rsidR="00F400FC" w:rsidRPr="00FC0899">
              <w:t>没有理解是什么意思，希望可以介绍一下。</w:t>
            </w:r>
          </w:p>
        </w:tc>
        <w:tc>
          <w:tcPr>
            <w:tcW w:w="851" w:type="dxa"/>
            <w:vAlign w:val="center"/>
          </w:tcPr>
          <w:p w14:paraId="17F714B9" w14:textId="77777777" w:rsidR="00F400FC" w:rsidRPr="00FC0899" w:rsidRDefault="00F400FC" w:rsidP="00390138">
            <w:pPr>
              <w:jc w:val="center"/>
            </w:pPr>
            <w:r w:rsidRPr="00FC0899">
              <w:t>准确性</w:t>
            </w:r>
          </w:p>
        </w:tc>
        <w:tc>
          <w:tcPr>
            <w:tcW w:w="708" w:type="dxa"/>
            <w:vAlign w:val="center"/>
          </w:tcPr>
          <w:p w14:paraId="7CE2C9DB" w14:textId="77777777" w:rsidR="00F400FC" w:rsidRPr="00FC0899" w:rsidRDefault="00F400FC" w:rsidP="00390138">
            <w:pPr>
              <w:jc w:val="center"/>
            </w:pPr>
            <w:r w:rsidRPr="00FC0899">
              <w:t>一般</w:t>
            </w:r>
          </w:p>
        </w:tc>
        <w:tc>
          <w:tcPr>
            <w:tcW w:w="3299" w:type="dxa"/>
            <w:vAlign w:val="center"/>
          </w:tcPr>
          <w:p w14:paraId="2366CFCB" w14:textId="77777777" w:rsidR="00F400FC" w:rsidRPr="00FC0899" w:rsidRDefault="00FC0899" w:rsidP="00390138">
            <w:pPr>
              <w:jc w:val="left"/>
            </w:pPr>
            <w:r>
              <w:rPr>
                <w:rFonts w:hint="eastAsia"/>
              </w:rPr>
              <w:t>修改</w:t>
            </w:r>
            <w:r w:rsidR="00F400FC" w:rsidRPr="00FC0899">
              <w:t>建议：</w:t>
            </w:r>
          </w:p>
          <w:p w14:paraId="090F6AE5" w14:textId="6C3BB374" w:rsidR="00F400FC" w:rsidRPr="00FC0899" w:rsidRDefault="00D81BDB" w:rsidP="00FC4D27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>1.</w:t>
            </w:r>
            <w:r w:rsidR="00F400FC" w:rsidRPr="00FC0899">
              <w:t>完善对各模块的介绍，比如介绍</w:t>
            </w:r>
            <w:proofErr w:type="spellStart"/>
            <w:r w:rsidR="00F400FC" w:rsidRPr="00FC0899">
              <w:t>DepthModel</w:t>
            </w:r>
            <w:proofErr w:type="spellEnd"/>
            <w:r w:rsidR="00F400FC" w:rsidRPr="00FC0899">
              <w:t>时先介绍一下它是做什么的</w:t>
            </w:r>
            <w:r w:rsidR="00F400FC" w:rsidRPr="00FC0899">
              <w:t>or</w:t>
            </w:r>
            <w:r w:rsidR="00F400FC" w:rsidRPr="00FC0899">
              <w:t>解决的是什么问题</w:t>
            </w:r>
            <w:r w:rsidR="00F400FC" w:rsidRPr="00FC0899">
              <w:t>or</w:t>
            </w:r>
            <w:r w:rsidR="00FC4D27">
              <w:t>对应什么功能，然后可以再按原文中的说法介绍它的技术难点。</w:t>
            </w:r>
            <w:r w:rsidR="00FC4D27" w:rsidRPr="00FC0899">
              <w:t xml:space="preserve"> </w:t>
            </w:r>
          </w:p>
          <w:p w14:paraId="2F847656" w14:textId="77777777" w:rsidR="00D81BDB" w:rsidRPr="00FC0899" w:rsidRDefault="00D81BDB" w:rsidP="00390138">
            <w:pPr>
              <w:jc w:val="left"/>
            </w:pPr>
          </w:p>
          <w:p w14:paraId="07BC7BFD" w14:textId="57764067" w:rsidR="00D81BDB" w:rsidRPr="00FC0899" w:rsidRDefault="005D29C9" w:rsidP="00FC0899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>2</w:t>
            </w:r>
            <w:r w:rsidR="00D81BDB" w:rsidRPr="00EF0C44">
              <w:rPr>
                <w:shd w:val="pct15" w:color="auto" w:fill="FFFFFF"/>
              </w:rPr>
              <w:t xml:space="preserve">. </w:t>
            </w:r>
            <w:r w:rsidRPr="00FC0899">
              <w:t>对于后面几</w:t>
            </w:r>
            <w:r w:rsidR="00D81BDB" w:rsidRPr="00FC0899">
              <w:t>点</w:t>
            </w:r>
            <w:r w:rsidRPr="00FC0899">
              <w:t>，</w:t>
            </w:r>
            <w:r w:rsidR="00FC4D27">
              <w:t>希望可以</w:t>
            </w:r>
            <w:r w:rsidR="00FC4D27">
              <w:rPr>
                <w:rFonts w:hint="eastAsia"/>
              </w:rPr>
              <w:t>在</w:t>
            </w:r>
            <w:r w:rsidR="00D81BDB" w:rsidRPr="00FC0899">
              <w:t>文中或者课上说明一下。</w:t>
            </w:r>
          </w:p>
          <w:p w14:paraId="64ED5BF8" w14:textId="77777777" w:rsidR="005D29C9" w:rsidRPr="00FC0899" w:rsidRDefault="005D29C9" w:rsidP="00390138">
            <w:pPr>
              <w:jc w:val="left"/>
            </w:pPr>
          </w:p>
          <w:p w14:paraId="00EE28BE" w14:textId="77777777" w:rsidR="005D29C9" w:rsidRPr="00FC0899" w:rsidRDefault="005D29C9" w:rsidP="00A6305D">
            <w:pPr>
              <w:ind w:firstLineChars="100" w:firstLine="180"/>
              <w:jc w:val="left"/>
            </w:pPr>
            <w:r w:rsidRPr="00EF0C44">
              <w:rPr>
                <w:shd w:val="pct15" w:color="auto" w:fill="FFFFFF"/>
              </w:rPr>
              <w:t>3.</w:t>
            </w:r>
            <w:r w:rsidRPr="00FC0899">
              <w:t>建议本节的内容介绍可以参考以下几部分</w:t>
            </w:r>
            <w:r w:rsidR="004670EC" w:rsidRPr="00FC0899">
              <w:t>进行补全</w:t>
            </w:r>
            <w:r w:rsidRPr="00FC0899">
              <w:t>：</w:t>
            </w:r>
          </w:p>
          <w:p w14:paraId="4B9DA6DD" w14:textId="77777777" w:rsidR="005D29C9" w:rsidRPr="00FC0899" w:rsidRDefault="005D29C9" w:rsidP="00390138">
            <w:pPr>
              <w:pStyle w:val="affc"/>
              <w:numPr>
                <w:ilvl w:val="0"/>
                <w:numId w:val="22"/>
              </w:numPr>
              <w:ind w:firstLineChars="0"/>
              <w:jc w:val="left"/>
            </w:pPr>
            <w:r w:rsidRPr="00FC0899">
              <w:t>整体介绍</w:t>
            </w:r>
          </w:p>
          <w:p w14:paraId="7A173BB5" w14:textId="77777777" w:rsidR="005D29C9" w:rsidRPr="00FC0899" w:rsidRDefault="005D29C9" w:rsidP="00390138">
            <w:pPr>
              <w:pStyle w:val="affc"/>
              <w:numPr>
                <w:ilvl w:val="0"/>
                <w:numId w:val="22"/>
              </w:numPr>
              <w:ind w:firstLineChars="0"/>
              <w:jc w:val="left"/>
            </w:pPr>
            <w:r w:rsidRPr="00FC0899">
              <w:t>底层基础模块的作用与技术细节</w:t>
            </w:r>
            <w:r w:rsidRPr="00FC0899">
              <w:t>(</w:t>
            </w:r>
            <w:r w:rsidRPr="00FC0899">
              <w:t>可没有</w:t>
            </w:r>
            <w:r w:rsidRPr="00FC0899">
              <w:t>)</w:t>
            </w:r>
          </w:p>
          <w:p w14:paraId="685A88BC" w14:textId="77777777" w:rsidR="005D29C9" w:rsidRPr="00FC0899" w:rsidRDefault="005D29C9" w:rsidP="00390138">
            <w:pPr>
              <w:pStyle w:val="affc"/>
              <w:numPr>
                <w:ilvl w:val="0"/>
                <w:numId w:val="22"/>
              </w:numPr>
              <w:ind w:firstLineChars="0"/>
              <w:jc w:val="left"/>
            </w:pPr>
            <w:r w:rsidRPr="00FC0899">
              <w:t>上层调用模块的作用以及、上层调用模块与底层基础模块</w:t>
            </w:r>
            <w:r w:rsidRPr="00FC0899">
              <w:t>(</w:t>
            </w:r>
            <w:r w:rsidRPr="00FC0899">
              <w:t>或其他模块</w:t>
            </w:r>
            <w:r w:rsidRPr="00FC0899">
              <w:t>)</w:t>
            </w:r>
            <w:r w:rsidRPr="00FC0899">
              <w:t>的关系</w:t>
            </w:r>
          </w:p>
          <w:p w14:paraId="743C8968" w14:textId="77777777" w:rsidR="005D29C9" w:rsidRPr="00FC0899" w:rsidRDefault="005D29C9" w:rsidP="00390138">
            <w:pPr>
              <w:pStyle w:val="affc"/>
              <w:numPr>
                <w:ilvl w:val="0"/>
                <w:numId w:val="22"/>
              </w:numPr>
              <w:ind w:firstLineChars="0"/>
              <w:jc w:val="left"/>
            </w:pPr>
            <w:r w:rsidRPr="00FC0899">
              <w:t>对外服务模块的作用以及与其他模块间的关系</w:t>
            </w:r>
          </w:p>
        </w:tc>
      </w:tr>
      <w:tr w:rsidR="00F400FC" w:rsidRPr="00FC0899" w14:paraId="29B11F5C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5DD26DB4" w14:textId="77777777" w:rsidR="00F400FC" w:rsidRPr="00FC0899" w:rsidRDefault="00F400FC" w:rsidP="00390138">
            <w:pPr>
              <w:jc w:val="center"/>
            </w:pPr>
            <w:r w:rsidRPr="00FC0899">
              <w:t>8</w:t>
            </w:r>
          </w:p>
        </w:tc>
        <w:tc>
          <w:tcPr>
            <w:tcW w:w="773" w:type="dxa"/>
            <w:vAlign w:val="center"/>
          </w:tcPr>
          <w:p w14:paraId="6CC783D4" w14:textId="77777777" w:rsidR="00F400FC" w:rsidRPr="00FC0899" w:rsidRDefault="00F400FC" w:rsidP="00390138">
            <w:pPr>
              <w:jc w:val="center"/>
            </w:pPr>
            <w:r w:rsidRPr="00FC0899">
              <w:t>3.5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3D195C5E" w14:textId="77777777" w:rsidR="00F400FC" w:rsidRPr="00FC0899" w:rsidRDefault="00F400FC" w:rsidP="00A6305D">
            <w:pPr>
              <w:ind w:firstLineChars="100" w:firstLine="180"/>
            </w:pPr>
            <w:r w:rsidRPr="00FC0899">
              <w:t>这一节为什么只介绍了整个流程中间两步的输入输出。</w:t>
            </w:r>
          </w:p>
        </w:tc>
        <w:tc>
          <w:tcPr>
            <w:tcW w:w="851" w:type="dxa"/>
            <w:vAlign w:val="center"/>
          </w:tcPr>
          <w:p w14:paraId="10F961D6" w14:textId="77777777" w:rsidR="00F400FC" w:rsidRPr="00FC0899" w:rsidRDefault="00F400FC" w:rsidP="00390138">
            <w:pPr>
              <w:jc w:val="center"/>
            </w:pPr>
            <w:r w:rsidRPr="00FC0899">
              <w:t>完整性</w:t>
            </w:r>
          </w:p>
        </w:tc>
        <w:tc>
          <w:tcPr>
            <w:tcW w:w="708" w:type="dxa"/>
            <w:vAlign w:val="center"/>
          </w:tcPr>
          <w:p w14:paraId="4A2B007F" w14:textId="77777777" w:rsidR="00F400FC" w:rsidRPr="00FC0899" w:rsidRDefault="00F400FC" w:rsidP="00390138">
            <w:pPr>
              <w:jc w:val="center"/>
            </w:pPr>
            <w:r w:rsidRPr="00FC0899">
              <w:t>一般</w:t>
            </w:r>
          </w:p>
        </w:tc>
        <w:tc>
          <w:tcPr>
            <w:tcW w:w="3299" w:type="dxa"/>
            <w:vAlign w:val="center"/>
          </w:tcPr>
          <w:p w14:paraId="6EBED2FD" w14:textId="77777777" w:rsidR="00F400FC" w:rsidRPr="00FC0899" w:rsidRDefault="00F400FC" w:rsidP="00A6305D">
            <w:pPr>
              <w:ind w:firstLineChars="100" w:firstLine="180"/>
              <w:jc w:val="left"/>
            </w:pPr>
            <w:r w:rsidRPr="00FC0899">
              <w:t>不太明白本节用意，只是建议既然要介绍各阶段输入输出，那么最好完整的进行介绍。</w:t>
            </w:r>
          </w:p>
        </w:tc>
      </w:tr>
      <w:tr w:rsidR="00F875C2" w:rsidRPr="00FC0899" w14:paraId="6641CB64" w14:textId="77777777" w:rsidTr="00FC0899">
        <w:trPr>
          <w:trHeight w:val="450"/>
          <w:jc w:val="center"/>
        </w:trPr>
        <w:tc>
          <w:tcPr>
            <w:tcW w:w="756" w:type="dxa"/>
            <w:vAlign w:val="center"/>
          </w:tcPr>
          <w:p w14:paraId="0B0CD22F" w14:textId="77777777" w:rsidR="00F875C2" w:rsidRPr="00FC0899" w:rsidRDefault="00F875C2" w:rsidP="00390138">
            <w:pPr>
              <w:jc w:val="center"/>
            </w:pPr>
            <w:r w:rsidRPr="00FC0899">
              <w:t>9</w:t>
            </w:r>
          </w:p>
        </w:tc>
        <w:tc>
          <w:tcPr>
            <w:tcW w:w="773" w:type="dxa"/>
            <w:vAlign w:val="center"/>
          </w:tcPr>
          <w:p w14:paraId="05E80CAD" w14:textId="77777777" w:rsidR="00F875C2" w:rsidRPr="00FC0899" w:rsidRDefault="00F875C2" w:rsidP="00390138">
            <w:pPr>
              <w:jc w:val="center"/>
            </w:pPr>
            <w:r w:rsidRPr="00FC0899">
              <w:t>4.2</w:t>
            </w:r>
            <w:r w:rsidRPr="00FC0899">
              <w:t>节</w:t>
            </w:r>
          </w:p>
        </w:tc>
        <w:tc>
          <w:tcPr>
            <w:tcW w:w="2480" w:type="dxa"/>
            <w:vAlign w:val="center"/>
          </w:tcPr>
          <w:p w14:paraId="323AF3C8" w14:textId="298C5BEF" w:rsidR="00F875C2" w:rsidRPr="00FC0899" w:rsidRDefault="00F875C2" w:rsidP="00BA6B03">
            <w:pPr>
              <w:ind w:firstLineChars="100" w:firstLine="180"/>
            </w:pPr>
            <w:r w:rsidRPr="00FC0899">
              <w:t>缩进和序号样式</w:t>
            </w:r>
          </w:p>
        </w:tc>
        <w:tc>
          <w:tcPr>
            <w:tcW w:w="851" w:type="dxa"/>
            <w:vAlign w:val="center"/>
          </w:tcPr>
          <w:p w14:paraId="1AA71C92" w14:textId="77777777" w:rsidR="00F875C2" w:rsidRPr="00FC0899" w:rsidRDefault="00F875C2" w:rsidP="00390138">
            <w:pPr>
              <w:jc w:val="center"/>
            </w:pPr>
            <w:r w:rsidRPr="00FC0899">
              <w:t>规范性</w:t>
            </w:r>
          </w:p>
        </w:tc>
        <w:tc>
          <w:tcPr>
            <w:tcW w:w="708" w:type="dxa"/>
            <w:vAlign w:val="center"/>
          </w:tcPr>
          <w:p w14:paraId="17FFC982" w14:textId="77777777" w:rsidR="00F875C2" w:rsidRPr="00FC0899" w:rsidRDefault="00F875C2" w:rsidP="00390138">
            <w:pPr>
              <w:jc w:val="center"/>
            </w:pPr>
            <w:r w:rsidRPr="00FC0899">
              <w:t>轻微</w:t>
            </w:r>
          </w:p>
        </w:tc>
        <w:tc>
          <w:tcPr>
            <w:tcW w:w="3299" w:type="dxa"/>
            <w:vAlign w:val="center"/>
          </w:tcPr>
          <w:p w14:paraId="4AE24A1B" w14:textId="77777777" w:rsidR="00F875C2" w:rsidRPr="00FC0899" w:rsidRDefault="00F875C2" w:rsidP="00A6305D">
            <w:pPr>
              <w:ind w:firstLineChars="100" w:firstLine="180"/>
              <w:jc w:val="left"/>
            </w:pPr>
            <w:r w:rsidRPr="00FC0899">
              <w:t>建议修改</w:t>
            </w:r>
            <w:bookmarkStart w:id="0" w:name="_GoBack"/>
            <w:bookmarkEnd w:id="0"/>
          </w:p>
        </w:tc>
      </w:tr>
    </w:tbl>
    <w:p w14:paraId="0524B684" w14:textId="77777777" w:rsidR="00FC0899" w:rsidRPr="00FC0899" w:rsidRDefault="00FC0899" w:rsidP="00FC0899">
      <w:pPr>
        <w:rPr>
          <w:kern w:val="0"/>
        </w:rPr>
      </w:pPr>
    </w:p>
    <w:sectPr w:rsidR="00FC0899" w:rsidRPr="00FC0899" w:rsidSect="00B632E8"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6FF13" w14:textId="77777777" w:rsidR="007A2FFA" w:rsidRDefault="007A2FFA">
      <w:r>
        <w:separator/>
      </w:r>
    </w:p>
  </w:endnote>
  <w:endnote w:type="continuationSeparator" w:id="0">
    <w:p w14:paraId="00B9B579" w14:textId="77777777" w:rsidR="007A2FFA" w:rsidRDefault="007A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C3D7E" w14:textId="77777777" w:rsidR="007A2FFA" w:rsidRDefault="007A2FFA">
      <w:r>
        <w:separator/>
      </w:r>
    </w:p>
  </w:footnote>
  <w:footnote w:type="continuationSeparator" w:id="0">
    <w:p w14:paraId="2E482883" w14:textId="77777777" w:rsidR="007A2FFA" w:rsidRDefault="007A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24C"/>
    <w:multiLevelType w:val="hybridMultilevel"/>
    <w:tmpl w:val="CE1239F2"/>
    <w:lvl w:ilvl="0" w:tplc="3794743E">
      <w:start w:val="1"/>
      <w:numFmt w:val="decimal"/>
      <w:lvlText w:val="%1)"/>
      <w:lvlJc w:val="left"/>
      <w:pPr>
        <w:ind w:left="567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7647EEA"/>
    <w:multiLevelType w:val="hybridMultilevel"/>
    <w:tmpl w:val="08D6574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DD63957"/>
    <w:multiLevelType w:val="hybridMultilevel"/>
    <w:tmpl w:val="2070C8E2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EF2ED8"/>
    <w:multiLevelType w:val="hybridMultilevel"/>
    <w:tmpl w:val="9A5ADFF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EB5027"/>
    <w:multiLevelType w:val="hybridMultilevel"/>
    <w:tmpl w:val="720EF0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E442F4E"/>
    <w:multiLevelType w:val="hybridMultilevel"/>
    <w:tmpl w:val="1054E768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A819CB"/>
    <w:multiLevelType w:val="hybridMultilevel"/>
    <w:tmpl w:val="792632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A6043E"/>
    <w:multiLevelType w:val="hybridMultilevel"/>
    <w:tmpl w:val="BD4CC756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503F65"/>
    <w:multiLevelType w:val="hybridMultilevel"/>
    <w:tmpl w:val="7BC226EE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D3228E4"/>
    <w:multiLevelType w:val="hybridMultilevel"/>
    <w:tmpl w:val="FF2E1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0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19"/>
  </w:num>
  <w:num w:numId="10">
    <w:abstractNumId w:val="10"/>
  </w:num>
  <w:num w:numId="11">
    <w:abstractNumId w:val="5"/>
  </w:num>
  <w:num w:numId="12">
    <w:abstractNumId w:val="12"/>
  </w:num>
  <w:num w:numId="13">
    <w:abstractNumId w:val="21"/>
  </w:num>
  <w:num w:numId="14">
    <w:abstractNumId w:val="8"/>
  </w:num>
  <w:num w:numId="15">
    <w:abstractNumId w:val="18"/>
  </w:num>
  <w:num w:numId="16">
    <w:abstractNumId w:val="17"/>
  </w:num>
  <w:num w:numId="17">
    <w:abstractNumId w:val="16"/>
  </w:num>
  <w:num w:numId="18">
    <w:abstractNumId w:val="3"/>
  </w:num>
  <w:num w:numId="19">
    <w:abstractNumId w:val="6"/>
  </w:num>
  <w:num w:numId="20">
    <w:abstractNumId w:val="7"/>
  </w:num>
  <w:num w:numId="21">
    <w:abstractNumId w:val="15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300C"/>
    <w:rsid w:val="00044471"/>
    <w:rsid w:val="00044962"/>
    <w:rsid w:val="00044AE6"/>
    <w:rsid w:val="00050CBE"/>
    <w:rsid w:val="000510EE"/>
    <w:rsid w:val="000518F4"/>
    <w:rsid w:val="00051ABB"/>
    <w:rsid w:val="00052D75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02F9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0E76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6BA9"/>
    <w:rsid w:val="00227A16"/>
    <w:rsid w:val="002301CD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138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0EC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094E"/>
    <w:rsid w:val="005C124D"/>
    <w:rsid w:val="005C19AB"/>
    <w:rsid w:val="005C4F01"/>
    <w:rsid w:val="005C61ED"/>
    <w:rsid w:val="005C6B35"/>
    <w:rsid w:val="005C783D"/>
    <w:rsid w:val="005D10B3"/>
    <w:rsid w:val="005D1B04"/>
    <w:rsid w:val="005D29C9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02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BFB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2F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3E61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E44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305D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5DF3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4EF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0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52CF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178FF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D81"/>
    <w:rsid w:val="00D37ECB"/>
    <w:rsid w:val="00D423AD"/>
    <w:rsid w:val="00D436D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1BDB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0BA0"/>
    <w:rsid w:val="00DA4707"/>
    <w:rsid w:val="00DA4BE0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0C44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0FC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875C2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0899"/>
    <w:rsid w:val="00FC12F1"/>
    <w:rsid w:val="00FC2218"/>
    <w:rsid w:val="00FC29D8"/>
    <w:rsid w:val="00FC2C57"/>
    <w:rsid w:val="00FC4D2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F403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字符"/>
    <w:aliases w:val="节标题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字符"/>
    <w:aliases w:val="条标题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aff6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字符"/>
    <w:aliases w:val="表目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12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nblogs.com/zhoujg/archive/2009/11/04/1596209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63A4-49B1-A745-A112-22CB86CC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C:\Users\youkai\Desktop\毕设论文模板.dot</Template>
  <TotalTime>13565</TotalTime>
  <Pages>2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liduokun</dc:creator>
  <cp:lastModifiedBy>Microsoft Office 用户</cp:lastModifiedBy>
  <cp:revision>1107</cp:revision>
  <cp:lastPrinted>2016-06-07T05:59:00Z</cp:lastPrinted>
  <dcterms:created xsi:type="dcterms:W3CDTF">2012-05-21T06:04:00Z</dcterms:created>
  <dcterms:modified xsi:type="dcterms:W3CDTF">2019-04-04T14:21:00Z</dcterms:modified>
</cp:coreProperties>
</file>